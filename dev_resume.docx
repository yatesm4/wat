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85" w:rsidRDefault="00ED5C85">
      <w:pPr>
        <w:spacing w:after="0"/>
        <w:rPr>
          <w:rFonts w:asciiTheme="majorHAnsi" w:hAnsiTheme="majorHAnsi"/>
          <w:b/>
          <w:bCs/>
          <w:sz w:val="32"/>
        </w:rPr>
      </w:pPr>
    </w:p>
    <w:p w:rsidR="00C3178D" w:rsidRDefault="00B70BA1" w:rsidP="00751D49">
      <w:pPr>
        <w:pStyle w:val="YourName"/>
      </w:pPr>
      <w:r>
        <w:t>Matthew C Yates</w:t>
      </w:r>
    </w:p>
    <w:p w:rsidR="00C3178D" w:rsidRDefault="00B70BA1" w:rsidP="00751D49">
      <w:pPr>
        <w:pStyle w:val="ContactInfo"/>
      </w:pPr>
      <w:r>
        <w:t>525 Seymour Ave #305, Lansing, MI, 48933</w:t>
      </w:r>
      <w:r w:rsidR="005819E5">
        <w:tab/>
      </w:r>
      <w:r w:rsidR="005819E5">
        <w:tab/>
      </w:r>
      <w:r w:rsidR="002F72EF">
        <w:t>(810) 852-2800</w:t>
      </w:r>
      <w:r w:rsidR="005819E5">
        <w:t xml:space="preserve"> | </w:t>
      </w:r>
      <w:r>
        <w:t>yatesm4@mail.lcc.edu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7020"/>
      </w:tblGrid>
      <w:tr w:rsidR="002130F7" w:rsidRPr="00A97B5B" w:rsidTr="00ED5C85">
        <w:trPr>
          <w:trHeight w:val="522"/>
        </w:trPr>
        <w:tc>
          <w:tcPr>
            <w:tcW w:w="1620" w:type="dxa"/>
            <w:vAlign w:val="bottom"/>
          </w:tcPr>
          <w:p w:rsidR="004A3B48" w:rsidRPr="00E23010" w:rsidRDefault="00B70BA1" w:rsidP="00FF20D7">
            <w:pPr>
              <w:pStyle w:val="Heading1"/>
            </w:pPr>
            <w:r>
              <w:t>About Me</w:t>
            </w:r>
          </w:p>
        </w:tc>
        <w:tc>
          <w:tcPr>
            <w:tcW w:w="7020" w:type="dxa"/>
            <w:vAlign w:val="bottom"/>
          </w:tcPr>
          <w:p w:rsidR="004A3B48" w:rsidRPr="00435BA7" w:rsidRDefault="00B70BA1" w:rsidP="00B3299F">
            <w:r w:rsidRPr="00B70BA1">
              <w:t>As a passionate student in IT, I am focused on continuing the growth of my knowledge in computer programming, while also pursuing new challenges and frontiers to ensure cross-functional</w:t>
            </w:r>
            <w:r w:rsidR="002F3D48">
              <w:t>, valuable, and quality</w:t>
            </w:r>
            <w:r w:rsidRPr="00B70BA1">
              <w:t xml:space="preserve"> development.</w:t>
            </w:r>
            <w:bookmarkStart w:id="0" w:name="_GoBack"/>
            <w:bookmarkEnd w:id="0"/>
          </w:p>
        </w:tc>
      </w:tr>
      <w:tr w:rsidR="00B70BA1" w:rsidRPr="00A97B5B" w:rsidTr="00ED5C85">
        <w:trPr>
          <w:trHeight w:val="50"/>
        </w:trPr>
        <w:tc>
          <w:tcPr>
            <w:tcW w:w="1620" w:type="dxa"/>
            <w:vAlign w:val="bottom"/>
          </w:tcPr>
          <w:p w:rsidR="00B70BA1" w:rsidRDefault="00B70BA1" w:rsidP="00FF20D7">
            <w:pPr>
              <w:pStyle w:val="Heading1"/>
            </w:pPr>
          </w:p>
        </w:tc>
        <w:tc>
          <w:tcPr>
            <w:tcW w:w="7020" w:type="dxa"/>
            <w:vAlign w:val="bottom"/>
          </w:tcPr>
          <w:p w:rsidR="00B70BA1" w:rsidRPr="00B70BA1" w:rsidRDefault="00B70BA1" w:rsidP="00B3299F"/>
        </w:tc>
      </w:tr>
      <w:tr w:rsidR="00B70BA1" w:rsidRPr="00A97B5B" w:rsidTr="005C04B0">
        <w:trPr>
          <w:trHeight w:val="1458"/>
        </w:trPr>
        <w:tc>
          <w:tcPr>
            <w:tcW w:w="1620" w:type="dxa"/>
          </w:tcPr>
          <w:p w:rsidR="00B70BA1" w:rsidRPr="00435BA7" w:rsidRDefault="00B70BA1" w:rsidP="00117227">
            <w:pPr>
              <w:pStyle w:val="Heading1"/>
            </w:pPr>
            <w:r>
              <w:t>Core Strengths</w:t>
            </w:r>
          </w:p>
        </w:tc>
        <w:tc>
          <w:tcPr>
            <w:tcW w:w="7020" w:type="dxa"/>
            <w:vAlign w:val="bottom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10"/>
              <w:gridCol w:w="3510"/>
            </w:tblGrid>
            <w:tr w:rsidR="00B70BA1" w:rsidRPr="00751D49" w:rsidTr="00B3299F">
              <w:trPr>
                <w:trHeight w:hRule="exact" w:val="173"/>
              </w:trPr>
              <w:tc>
                <w:tcPr>
                  <w:tcW w:w="3476" w:type="dxa"/>
                  <w:vAlign w:val="bottom"/>
                </w:tcPr>
                <w:p w:rsidR="00B70BA1" w:rsidRPr="00751D49" w:rsidRDefault="00B70BA1" w:rsidP="00751D49"/>
              </w:tc>
              <w:tc>
                <w:tcPr>
                  <w:tcW w:w="3476" w:type="dxa"/>
                </w:tcPr>
                <w:p w:rsidR="00B70BA1" w:rsidRPr="00751D49" w:rsidRDefault="00B70BA1" w:rsidP="00751D49"/>
              </w:tc>
            </w:tr>
            <w:tr w:rsidR="00B70BA1" w:rsidTr="005D31AE">
              <w:trPr>
                <w:trHeight w:val="1728"/>
              </w:trPr>
              <w:tc>
                <w:tcPr>
                  <w:tcW w:w="3476" w:type="dxa"/>
                  <w:vAlign w:val="bottom"/>
                </w:tcPr>
                <w:p w:rsidR="00B70BA1" w:rsidRPr="00751D49" w:rsidRDefault="00B70BA1" w:rsidP="00751D49">
                  <w:pPr>
                    <w:pStyle w:val="ListParagraph"/>
                  </w:pPr>
                  <w:r>
                    <w:t>Self-starter; Highly motivated</w:t>
                  </w:r>
                </w:p>
                <w:p w:rsidR="00B70BA1" w:rsidRPr="00751D49" w:rsidRDefault="00B70BA1" w:rsidP="00751D49">
                  <w:pPr>
                    <w:pStyle w:val="ListParagraph"/>
                  </w:pPr>
                  <w:r>
                    <w:t>Quick learner; Self-teaching</w:t>
                  </w:r>
                </w:p>
                <w:p w:rsidR="00B70BA1" w:rsidRPr="00751D49" w:rsidRDefault="00B70BA1" w:rsidP="00751D49">
                  <w:pPr>
                    <w:pStyle w:val="ListParagraph"/>
                  </w:pPr>
                  <w:r>
                    <w:t>Excellent Communication Skills</w:t>
                  </w:r>
                </w:p>
                <w:p w:rsidR="00B70BA1" w:rsidRDefault="00B70BA1" w:rsidP="00B70BA1">
                  <w:pPr>
                    <w:pStyle w:val="ListParagraph"/>
                  </w:pPr>
                  <w:r>
                    <w:t>Heavily detail-orientated and organized</w:t>
                  </w:r>
                </w:p>
                <w:p w:rsidR="00B70BA1" w:rsidRDefault="00B70BA1" w:rsidP="00B70BA1">
                  <w:pPr>
                    <w:pStyle w:val="ListParagraph"/>
                  </w:pPr>
                  <w:r>
                    <w:t>Strong, natural leader</w:t>
                  </w:r>
                </w:p>
                <w:p w:rsidR="00B70BA1" w:rsidRDefault="00B70BA1" w:rsidP="00B70BA1">
                  <w:pPr>
                    <w:pStyle w:val="ListParagraph"/>
                  </w:pPr>
                  <w:r>
                    <w:t>Unsurpassable pride, passion, and work ethic</w:t>
                  </w:r>
                </w:p>
              </w:tc>
              <w:tc>
                <w:tcPr>
                  <w:tcW w:w="3476" w:type="dxa"/>
                </w:tcPr>
                <w:p w:rsidR="00B70BA1" w:rsidRPr="00B70BA1" w:rsidRDefault="001F76A6" w:rsidP="00751D49">
                  <w:pPr>
                    <w:pStyle w:val="ListParagraph"/>
                  </w:pPr>
                  <w:r>
                    <w:t>Programming in JS (React, SPAs)</w:t>
                  </w:r>
                </w:p>
                <w:p w:rsidR="00B70BA1" w:rsidRPr="00B70BA1" w:rsidRDefault="001F76A6" w:rsidP="00751D49">
                  <w:pPr>
                    <w:pStyle w:val="ListParagraph"/>
                  </w:pPr>
                  <w:r>
                    <w:t>MySQL &amp; Database Programming</w:t>
                  </w:r>
                </w:p>
                <w:p w:rsidR="00B70BA1" w:rsidRPr="00B70BA1" w:rsidRDefault="001F76A6" w:rsidP="00751D49">
                  <w:pPr>
                    <w:pStyle w:val="ListParagraph"/>
                  </w:pPr>
                  <w:r>
                    <w:t>F</w:t>
                  </w:r>
                  <w:r w:rsidR="002F3D48">
                    <w:t xml:space="preserve">ull-stack </w:t>
                  </w:r>
                  <w:r>
                    <w:t>Web Development</w:t>
                  </w:r>
                </w:p>
                <w:p w:rsidR="00B70BA1" w:rsidRPr="00B70BA1" w:rsidRDefault="002F3D48" w:rsidP="00B70BA1">
                  <w:pPr>
                    <w:pStyle w:val="ListParagraph"/>
                  </w:pPr>
                  <w:r>
                    <w:t>Project Management and Cost Estimations</w:t>
                  </w:r>
                </w:p>
                <w:p w:rsidR="00B70BA1" w:rsidRPr="00B70BA1" w:rsidRDefault="00B70BA1" w:rsidP="00B70BA1">
                  <w:pPr>
                    <w:pStyle w:val="ListParagraph"/>
                  </w:pPr>
                  <w:r w:rsidRPr="00B70BA1">
                    <w:t>Agile development methodologies</w:t>
                  </w:r>
                </w:p>
                <w:p w:rsidR="00B70BA1" w:rsidRDefault="00B70BA1" w:rsidP="00B70BA1">
                  <w:pPr>
                    <w:pStyle w:val="ListParagraph"/>
                  </w:pPr>
                  <w:r w:rsidRPr="00B70BA1">
                    <w:t>Requirements analysis and design phases (Flowcharts, Wireframing)</w:t>
                  </w:r>
                </w:p>
              </w:tc>
            </w:tr>
          </w:tbl>
          <w:p w:rsidR="00B70BA1" w:rsidRPr="00435BA7" w:rsidRDefault="00B70BA1" w:rsidP="00B70BA1"/>
        </w:tc>
      </w:tr>
      <w:tr w:rsidR="005D31AE" w:rsidRPr="00A97B5B" w:rsidTr="005D31AE">
        <w:trPr>
          <w:trHeight w:val="432"/>
        </w:trPr>
        <w:tc>
          <w:tcPr>
            <w:tcW w:w="1620" w:type="dxa"/>
          </w:tcPr>
          <w:p w:rsidR="005D31AE" w:rsidRDefault="005D31AE" w:rsidP="00117227">
            <w:pPr>
              <w:pStyle w:val="Heading1"/>
            </w:pPr>
          </w:p>
        </w:tc>
        <w:tc>
          <w:tcPr>
            <w:tcW w:w="7020" w:type="dxa"/>
            <w:vAlign w:val="bottom"/>
          </w:tcPr>
          <w:p w:rsidR="005D31AE" w:rsidRPr="00751D49" w:rsidRDefault="005D31AE" w:rsidP="00751D49"/>
        </w:tc>
      </w:tr>
      <w:tr w:rsidR="00B70BA1" w:rsidRPr="00A97B5B" w:rsidTr="002F3D48">
        <w:trPr>
          <w:trHeight w:val="4041"/>
        </w:trPr>
        <w:tc>
          <w:tcPr>
            <w:tcW w:w="1620" w:type="dxa"/>
          </w:tcPr>
          <w:p w:rsidR="00B70BA1" w:rsidRDefault="00B70BA1" w:rsidP="00117227">
            <w:pPr>
              <w:pStyle w:val="Heading1"/>
            </w:pPr>
            <w:r>
              <w:t>Education</w:t>
            </w:r>
          </w:p>
        </w:tc>
        <w:tc>
          <w:tcPr>
            <w:tcW w:w="7020" w:type="dxa"/>
            <w:vAlign w:val="bottom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80"/>
              <w:gridCol w:w="20"/>
              <w:gridCol w:w="1620"/>
            </w:tblGrid>
            <w:tr w:rsidR="00B70BA1" w:rsidRPr="00751D49" w:rsidTr="00E04B78">
              <w:trPr>
                <w:trHeight w:hRule="exact" w:val="173"/>
              </w:trPr>
              <w:tc>
                <w:tcPr>
                  <w:tcW w:w="5380" w:type="dxa"/>
                  <w:vAlign w:val="bottom"/>
                </w:tcPr>
                <w:p w:rsidR="00B70BA1" w:rsidRPr="00751D49" w:rsidRDefault="00B70BA1" w:rsidP="00751D49"/>
              </w:tc>
              <w:tc>
                <w:tcPr>
                  <w:tcW w:w="20" w:type="dxa"/>
                  <w:vAlign w:val="bottom"/>
                </w:tcPr>
                <w:p w:rsidR="00B70BA1" w:rsidRPr="00751D49" w:rsidRDefault="00B70BA1" w:rsidP="00751D49"/>
              </w:tc>
              <w:tc>
                <w:tcPr>
                  <w:tcW w:w="1620" w:type="dxa"/>
                  <w:vAlign w:val="bottom"/>
                </w:tcPr>
                <w:p w:rsidR="00B70BA1" w:rsidRPr="00751D49" w:rsidRDefault="00B70BA1" w:rsidP="00751D49"/>
              </w:tc>
            </w:tr>
            <w:tr w:rsidR="00B70BA1" w:rsidTr="00E04B78">
              <w:trPr>
                <w:trHeight w:val="360"/>
              </w:trPr>
              <w:tc>
                <w:tcPr>
                  <w:tcW w:w="5380" w:type="dxa"/>
                  <w:vAlign w:val="bottom"/>
                </w:tcPr>
                <w:p w:rsidR="005D31AE" w:rsidRDefault="005819E5" w:rsidP="005D31AE">
                  <w:r>
                    <w:t>Computer Programmer / Analyst Degree</w:t>
                  </w:r>
                </w:p>
                <w:p w:rsidR="005D31AE" w:rsidRPr="000E554C" w:rsidRDefault="005819E5" w:rsidP="005D31AE">
                  <w:r>
                    <w:t xml:space="preserve">Lansing Community </w:t>
                  </w:r>
                  <w:r w:rsidR="005D31AE">
                    <w:t>College, Lansing, MI, 48933</w:t>
                  </w:r>
                </w:p>
              </w:tc>
              <w:tc>
                <w:tcPr>
                  <w:tcW w:w="20" w:type="dxa"/>
                  <w:vAlign w:val="bottom"/>
                </w:tcPr>
                <w:p w:rsidR="00B70BA1" w:rsidRPr="00435BA7" w:rsidRDefault="00B70BA1" w:rsidP="005D31AE"/>
              </w:tc>
              <w:tc>
                <w:tcPr>
                  <w:tcW w:w="1620" w:type="dxa"/>
                  <w:vAlign w:val="bottom"/>
                </w:tcPr>
                <w:p w:rsidR="00B70BA1" w:rsidRPr="00435BA7" w:rsidRDefault="005D31AE" w:rsidP="005D31AE">
                  <w:r>
                    <w:t>2015 - 2017</w:t>
                  </w:r>
                </w:p>
              </w:tc>
            </w:tr>
            <w:tr w:rsidR="005D31AE" w:rsidTr="00E04B78">
              <w:trPr>
                <w:trHeight w:val="80"/>
              </w:trPr>
              <w:tc>
                <w:tcPr>
                  <w:tcW w:w="5380" w:type="dxa"/>
                  <w:vAlign w:val="bottom"/>
                </w:tcPr>
                <w:p w:rsidR="005D31AE" w:rsidRDefault="005D31AE" w:rsidP="005D31AE"/>
              </w:tc>
              <w:tc>
                <w:tcPr>
                  <w:tcW w:w="20" w:type="dxa"/>
                  <w:vAlign w:val="bottom"/>
                </w:tcPr>
                <w:p w:rsidR="005D31AE" w:rsidRDefault="005D31AE" w:rsidP="005D31AE"/>
              </w:tc>
              <w:tc>
                <w:tcPr>
                  <w:tcW w:w="1620" w:type="dxa"/>
                  <w:vAlign w:val="bottom"/>
                </w:tcPr>
                <w:p w:rsidR="005D31AE" w:rsidRDefault="005D31AE" w:rsidP="005D31AE"/>
              </w:tc>
            </w:tr>
            <w:tr w:rsidR="005D31AE" w:rsidTr="00E04B78">
              <w:trPr>
                <w:trHeight w:val="540"/>
              </w:trPr>
              <w:tc>
                <w:tcPr>
                  <w:tcW w:w="5380" w:type="dxa"/>
                  <w:vAlign w:val="bottom"/>
                </w:tcPr>
                <w:p w:rsidR="005D31AE" w:rsidRPr="005D31AE" w:rsidRDefault="005D31AE" w:rsidP="005D31AE">
                  <w:pPr>
                    <w:rPr>
                      <w:b/>
                    </w:rPr>
                  </w:pPr>
                  <w:r w:rsidRPr="005D31AE">
                    <w:rPr>
                      <w:b/>
                    </w:rPr>
                    <w:t>Coursework Highlights:</w:t>
                  </w:r>
                </w:p>
                <w:p w:rsidR="005819E5" w:rsidRDefault="005D31AE" w:rsidP="005819E5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Heavy focus towards learning computer programming, primarily with Python</w:t>
                  </w:r>
                  <w:r w:rsidR="005819E5">
                    <w:t xml:space="preserve">, Java, C#.Net, </w:t>
                  </w:r>
                  <w:r w:rsidR="000D5F0E">
                    <w:t>JavaScript</w:t>
                  </w:r>
                  <w:r w:rsidR="001F76A6">
                    <w:t>, MySQL / SQL</w:t>
                  </w:r>
                  <w:r w:rsidR="002F3D48">
                    <w:t>.</w:t>
                  </w:r>
                </w:p>
                <w:p w:rsidR="001F76A6" w:rsidRDefault="005D31AE" w:rsidP="001F76A6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Proficient project management in simulated cases focused on team cohesio</w:t>
                  </w:r>
                  <w:r w:rsidR="005819E5">
                    <w:t>n and problem-solving aptitude.</w:t>
                  </w:r>
                </w:p>
                <w:p w:rsidR="005D31AE" w:rsidRDefault="005D31AE" w:rsidP="001F76A6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Research papers predominantly discussing agile development; e.g. how to ascertain the risk-assessment of implementing agile methods in complex environments where downsides outweigh potential benefits.</w:t>
                  </w:r>
                </w:p>
              </w:tc>
              <w:tc>
                <w:tcPr>
                  <w:tcW w:w="20" w:type="dxa"/>
                  <w:vAlign w:val="bottom"/>
                </w:tcPr>
                <w:p w:rsidR="005D31AE" w:rsidRDefault="005D31AE" w:rsidP="005D31AE"/>
              </w:tc>
              <w:tc>
                <w:tcPr>
                  <w:tcW w:w="1620" w:type="dxa"/>
                  <w:vAlign w:val="bottom"/>
                </w:tcPr>
                <w:p w:rsidR="005D31AE" w:rsidRDefault="005D31AE" w:rsidP="005D31AE"/>
              </w:tc>
            </w:tr>
            <w:tr w:rsidR="00B70BA1" w:rsidTr="002F3D48">
              <w:trPr>
                <w:trHeight w:val="44"/>
              </w:trPr>
              <w:tc>
                <w:tcPr>
                  <w:tcW w:w="5380" w:type="dxa"/>
                  <w:vAlign w:val="bottom"/>
                </w:tcPr>
                <w:p w:rsidR="00B70BA1" w:rsidRPr="00435BA7" w:rsidRDefault="00B70BA1" w:rsidP="00751D49"/>
              </w:tc>
              <w:tc>
                <w:tcPr>
                  <w:tcW w:w="20" w:type="dxa"/>
                  <w:vAlign w:val="bottom"/>
                </w:tcPr>
                <w:p w:rsidR="00B70BA1" w:rsidRPr="00435BA7" w:rsidRDefault="00B70BA1" w:rsidP="00751D49"/>
              </w:tc>
              <w:tc>
                <w:tcPr>
                  <w:tcW w:w="1620" w:type="dxa"/>
                  <w:vAlign w:val="bottom"/>
                </w:tcPr>
                <w:p w:rsidR="00B70BA1" w:rsidRPr="00435BA7" w:rsidRDefault="00B70BA1" w:rsidP="00751D49"/>
              </w:tc>
            </w:tr>
            <w:tr w:rsidR="00B70BA1" w:rsidTr="00E04B78">
              <w:trPr>
                <w:trHeight w:val="80"/>
              </w:trPr>
              <w:tc>
                <w:tcPr>
                  <w:tcW w:w="5380" w:type="dxa"/>
                  <w:vAlign w:val="bottom"/>
                </w:tcPr>
                <w:p w:rsidR="00B70BA1" w:rsidRPr="00435BA7" w:rsidRDefault="00B70BA1" w:rsidP="00751D49"/>
              </w:tc>
              <w:tc>
                <w:tcPr>
                  <w:tcW w:w="20" w:type="dxa"/>
                  <w:vAlign w:val="bottom"/>
                </w:tcPr>
                <w:p w:rsidR="00B70BA1" w:rsidRPr="00435BA7" w:rsidRDefault="00B70BA1" w:rsidP="00751D49"/>
              </w:tc>
              <w:tc>
                <w:tcPr>
                  <w:tcW w:w="1620" w:type="dxa"/>
                  <w:vAlign w:val="bottom"/>
                </w:tcPr>
                <w:p w:rsidR="00B70BA1" w:rsidRPr="00435BA7" w:rsidRDefault="00B70BA1" w:rsidP="00751D49"/>
              </w:tc>
            </w:tr>
            <w:tr w:rsidR="00B70BA1" w:rsidTr="00E04B78">
              <w:tc>
                <w:tcPr>
                  <w:tcW w:w="5380" w:type="dxa"/>
                  <w:vAlign w:val="bottom"/>
                </w:tcPr>
                <w:p w:rsidR="00B70BA1" w:rsidRPr="00435BA7" w:rsidRDefault="00B70BA1" w:rsidP="00751D49"/>
              </w:tc>
              <w:tc>
                <w:tcPr>
                  <w:tcW w:w="20" w:type="dxa"/>
                  <w:vAlign w:val="bottom"/>
                </w:tcPr>
                <w:p w:rsidR="00B70BA1" w:rsidRPr="00435BA7" w:rsidRDefault="00B70BA1" w:rsidP="00751D49"/>
              </w:tc>
              <w:tc>
                <w:tcPr>
                  <w:tcW w:w="1620" w:type="dxa"/>
                  <w:vAlign w:val="bottom"/>
                </w:tcPr>
                <w:p w:rsidR="00B70BA1" w:rsidRPr="00435BA7" w:rsidRDefault="00B70BA1" w:rsidP="00751D49"/>
              </w:tc>
            </w:tr>
          </w:tbl>
          <w:p w:rsidR="00B70BA1" w:rsidRPr="00FF20D7" w:rsidRDefault="00B70BA1" w:rsidP="00751D49"/>
        </w:tc>
      </w:tr>
      <w:tr w:rsidR="00B70BA1" w:rsidRPr="00A97B5B" w:rsidTr="00B70BA1">
        <w:tc>
          <w:tcPr>
            <w:tcW w:w="1620" w:type="dxa"/>
          </w:tcPr>
          <w:p w:rsidR="00B70BA1" w:rsidRDefault="005D31AE" w:rsidP="00751D49">
            <w:pPr>
              <w:pStyle w:val="Heading1"/>
            </w:pPr>
            <w:r>
              <w:t>Work History</w:t>
            </w:r>
          </w:p>
        </w:tc>
        <w:tc>
          <w:tcPr>
            <w:tcW w:w="7020" w:type="dxa"/>
            <w:vAlign w:val="bottom"/>
          </w:tcPr>
          <w:p w:rsidR="005819E5" w:rsidRDefault="005819E5"/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80"/>
              <w:gridCol w:w="20"/>
              <w:gridCol w:w="1620"/>
            </w:tblGrid>
            <w:tr w:rsidR="005819E5" w:rsidRPr="00435BA7" w:rsidTr="00BF79EE">
              <w:trPr>
                <w:trHeight w:val="360"/>
              </w:trPr>
              <w:tc>
                <w:tcPr>
                  <w:tcW w:w="5380" w:type="dxa"/>
                  <w:vAlign w:val="bottom"/>
                </w:tcPr>
                <w:p w:rsidR="005819E5" w:rsidRDefault="005819E5" w:rsidP="005819E5">
                  <w:r>
                    <w:t>Web Dev Intern -&gt; Software Dev -&gt; Senior Software Dev</w:t>
                  </w:r>
                </w:p>
                <w:p w:rsidR="005819E5" w:rsidRPr="000E554C" w:rsidRDefault="005819E5" w:rsidP="005819E5">
                  <w:proofErr w:type="spellStart"/>
                  <w:r>
                    <w:t>THiNC.technology</w:t>
                  </w:r>
                  <w:proofErr w:type="spellEnd"/>
                  <w:r>
                    <w:t>, Lansing, MI, 48933</w:t>
                  </w:r>
                </w:p>
              </w:tc>
              <w:tc>
                <w:tcPr>
                  <w:tcW w:w="20" w:type="dxa"/>
                  <w:vAlign w:val="bottom"/>
                </w:tcPr>
                <w:p w:rsidR="005819E5" w:rsidRPr="00435BA7" w:rsidRDefault="005819E5" w:rsidP="005819E5"/>
              </w:tc>
              <w:tc>
                <w:tcPr>
                  <w:tcW w:w="1620" w:type="dxa"/>
                  <w:vAlign w:val="bottom"/>
                </w:tcPr>
                <w:p w:rsidR="005819E5" w:rsidRPr="00435BA7" w:rsidRDefault="001F76A6" w:rsidP="005819E5">
                  <w:r>
                    <w:t>2016 - Current</w:t>
                  </w:r>
                </w:p>
              </w:tc>
            </w:tr>
          </w:tbl>
          <w:p w:rsidR="000D5F0E" w:rsidRDefault="000D5F0E"/>
          <w:p w:rsidR="000D5F0E" w:rsidRDefault="001F76A6" w:rsidP="00ED5C85">
            <w:pPr>
              <w:pStyle w:val="ListParagraph"/>
              <w:numPr>
                <w:ilvl w:val="0"/>
                <w:numId w:val="5"/>
              </w:numPr>
            </w:pPr>
            <w:r>
              <w:t xml:space="preserve">Full-Stack </w:t>
            </w:r>
            <w:r w:rsidR="000D5F0E">
              <w:t xml:space="preserve">Development in an Agile environment, working with JavaScript/JQuery, PHP, HTML/CSS, and MySQL &amp; </w:t>
            </w:r>
            <w:r>
              <w:t>other similar database systems, Java (Android), and Swift (iOS)</w:t>
            </w:r>
          </w:p>
          <w:p w:rsidR="001F76A6" w:rsidRDefault="001F76A6" w:rsidP="00ED5C85">
            <w:pPr>
              <w:pStyle w:val="ListParagraph"/>
              <w:numPr>
                <w:ilvl w:val="0"/>
                <w:numId w:val="5"/>
              </w:numPr>
            </w:pPr>
            <w:r>
              <w:t>Light experience with JS Frameworks, including Angular, React, and Vue.js, and developing Single Page Applications.</w:t>
            </w:r>
          </w:p>
          <w:p w:rsidR="000D5F0E" w:rsidRDefault="000D5F0E" w:rsidP="001F76A6">
            <w:pPr>
              <w:pStyle w:val="ListParagraph"/>
              <w:numPr>
                <w:ilvl w:val="0"/>
                <w:numId w:val="5"/>
              </w:numPr>
            </w:pPr>
            <w:r>
              <w:t xml:space="preserve">Maintaining and continuing development for pre-existing web sites, such as Validu.net, </w:t>
            </w:r>
            <w:r w:rsidRPr="000D5F0E">
              <w:t>WealthandWisdomInc.com,</w:t>
            </w:r>
            <w:r w:rsidR="001F76A6">
              <w:t xml:space="preserve"> Wolverine Water</w:t>
            </w:r>
            <w:r w:rsidRPr="000D5F0E">
              <w:t xml:space="preserve"> and GibsonsBookstore.net.</w:t>
            </w:r>
            <w:r w:rsidR="001F76A6">
              <w:br/>
            </w: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0"/>
              <w:gridCol w:w="180"/>
              <w:gridCol w:w="2250"/>
            </w:tblGrid>
            <w:tr w:rsidR="00B70BA1" w:rsidTr="001F76A6">
              <w:tc>
                <w:tcPr>
                  <w:tcW w:w="4590" w:type="dxa"/>
                  <w:vAlign w:val="bottom"/>
                </w:tcPr>
                <w:p w:rsidR="00B70BA1" w:rsidRDefault="001F76A6" w:rsidP="005D31AE">
                  <w:r>
                    <w:lastRenderedPageBreak/>
                    <w:t>IT Technician</w:t>
                  </w:r>
                </w:p>
                <w:p w:rsidR="001F76A6" w:rsidRDefault="001F76A6" w:rsidP="005D31AE">
                  <w:r>
                    <w:t>Professional Systems LLC, Brighton, MI, 48933</w:t>
                  </w:r>
                </w:p>
              </w:tc>
              <w:tc>
                <w:tcPr>
                  <w:tcW w:w="180" w:type="dxa"/>
                  <w:vAlign w:val="bottom"/>
                </w:tcPr>
                <w:p w:rsidR="00B70BA1" w:rsidRDefault="00B70BA1" w:rsidP="005D31AE"/>
              </w:tc>
              <w:tc>
                <w:tcPr>
                  <w:tcW w:w="2250" w:type="dxa"/>
                  <w:vAlign w:val="bottom"/>
                </w:tcPr>
                <w:p w:rsidR="000D5F0E" w:rsidRDefault="001F76A6" w:rsidP="005D31AE">
                  <w:r>
                    <w:t>2014</w:t>
                  </w:r>
                  <w:r w:rsidR="005D31AE">
                    <w:t xml:space="preserve"> </w:t>
                  </w:r>
                  <w:r w:rsidR="000D5F0E">
                    <w:t>–</w:t>
                  </w:r>
                  <w:r>
                    <w:t xml:space="preserve"> 2017</w:t>
                  </w:r>
                </w:p>
              </w:tc>
            </w:tr>
          </w:tbl>
          <w:p w:rsidR="00B70BA1" w:rsidRPr="000E554C" w:rsidRDefault="00B70BA1" w:rsidP="00751D49"/>
        </w:tc>
      </w:tr>
      <w:tr w:rsidR="00B70BA1" w:rsidRPr="00A97B5B" w:rsidTr="00B70BA1">
        <w:tc>
          <w:tcPr>
            <w:tcW w:w="1620" w:type="dxa"/>
            <w:vAlign w:val="bottom"/>
          </w:tcPr>
          <w:p w:rsidR="00B70BA1" w:rsidRPr="00435BA7" w:rsidRDefault="00B70BA1" w:rsidP="002130F7">
            <w:pPr>
              <w:pStyle w:val="Heading1"/>
            </w:pPr>
          </w:p>
        </w:tc>
        <w:tc>
          <w:tcPr>
            <w:tcW w:w="7020" w:type="dxa"/>
            <w:vAlign w:val="bottom"/>
          </w:tcPr>
          <w:p w:rsidR="000D5F0E" w:rsidRDefault="000D5F0E" w:rsidP="005D31AE"/>
          <w:p w:rsidR="005D31AE" w:rsidRDefault="005D31AE" w:rsidP="000D5F0E">
            <w:pPr>
              <w:pStyle w:val="ListParagraph"/>
              <w:numPr>
                <w:ilvl w:val="0"/>
                <w:numId w:val="6"/>
              </w:numPr>
            </w:pPr>
            <w:r>
              <w:t>Transposed immense collections of paper documents into digital archives; assisting clients with physical-to-digital data transformations.</w:t>
            </w:r>
          </w:p>
          <w:p w:rsidR="005D31AE" w:rsidRDefault="005D31AE" w:rsidP="000D5F0E">
            <w:pPr>
              <w:pStyle w:val="ListParagraph"/>
              <w:numPr>
                <w:ilvl w:val="0"/>
                <w:numId w:val="6"/>
              </w:numPr>
            </w:pPr>
            <w:r>
              <w:t>Processed confidential customer and employee information.</w:t>
            </w:r>
          </w:p>
          <w:p w:rsidR="005D31AE" w:rsidRDefault="005D31AE" w:rsidP="000D5F0E">
            <w:pPr>
              <w:pStyle w:val="ListParagraph"/>
              <w:numPr>
                <w:ilvl w:val="0"/>
                <w:numId w:val="7"/>
              </w:numPr>
            </w:pPr>
            <w:r>
              <w:t>Developed and created a more effective filing system to accelerate paperwork processing.</w:t>
            </w:r>
          </w:p>
          <w:p w:rsidR="00B70BA1" w:rsidRDefault="005D31AE" w:rsidP="000D5F0E">
            <w:pPr>
              <w:pStyle w:val="ListParagraph"/>
              <w:numPr>
                <w:ilvl w:val="0"/>
                <w:numId w:val="7"/>
              </w:numPr>
            </w:pPr>
            <w:r>
              <w:t xml:space="preserve">Worked under subcontracts for large corporations and universities; e.g. processing and creating a digital archive of all outdated library materials for the University </w:t>
            </w:r>
            <w:proofErr w:type="gramStart"/>
            <w:r>
              <w:t>of</w:t>
            </w:r>
            <w:proofErr w:type="gramEnd"/>
            <w:r>
              <w:t xml:space="preserve"> Notre Dame.</w:t>
            </w:r>
          </w:p>
          <w:p w:rsidR="00E04B78" w:rsidRDefault="00E04B78" w:rsidP="000D5F0E">
            <w:pPr>
              <w:pStyle w:val="ListParagraph"/>
              <w:numPr>
                <w:ilvl w:val="0"/>
                <w:numId w:val="7"/>
              </w:numPr>
            </w:pPr>
            <w:r w:rsidRPr="00E04B78">
              <w:t>Independently updated and managed existing website properties for a moving/general-labor company.</w:t>
            </w:r>
          </w:p>
          <w:p w:rsidR="00E04B78" w:rsidRDefault="00E04B78" w:rsidP="000D5F0E">
            <w:pPr>
              <w:pStyle w:val="ListParagraph"/>
              <w:numPr>
                <w:ilvl w:val="0"/>
                <w:numId w:val="7"/>
              </w:numPr>
            </w:pPr>
            <w:r w:rsidRPr="00E04B78">
              <w:t>Self-taught the required skills for accommodating client requests, including how to develop web sites through platforms like WordPress.</w:t>
            </w:r>
          </w:p>
        </w:tc>
      </w:tr>
    </w:tbl>
    <w:p w:rsidR="000D5F0E" w:rsidRPr="000D5F0E" w:rsidRDefault="000D5F0E" w:rsidP="000D5F0E">
      <w:pPr>
        <w:rPr>
          <w:rFonts w:asciiTheme="majorHAnsi" w:hAnsiTheme="majorHAnsi"/>
          <w:b/>
          <w:sz w:val="22"/>
          <w:szCs w:val="22"/>
        </w:rPr>
      </w:pPr>
    </w:p>
    <w:sectPr w:rsidR="000D5F0E" w:rsidRPr="000D5F0E" w:rsidSect="00B436EB">
      <w:footerReference w:type="default" r:id="rId8"/>
      <w:pgSz w:w="12240" w:h="15840"/>
      <w:pgMar w:top="1080" w:right="1800" w:bottom="108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744" w:rsidRDefault="00A16744">
      <w:r>
        <w:separator/>
      </w:r>
    </w:p>
  </w:endnote>
  <w:endnote w:type="continuationSeparator" w:id="0">
    <w:p w:rsidR="00A16744" w:rsidRDefault="00A16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640"/>
    </w:tblGrid>
    <w:tr w:rsidR="00B3299F">
      <w:tc>
        <w:tcPr>
          <w:tcW w:w="8856" w:type="dxa"/>
        </w:tcPr>
        <w:p w:rsidR="00B3299F" w:rsidRPr="0037336A" w:rsidRDefault="00B3299F" w:rsidP="004A3B48">
          <w:pPr>
            <w:jc w:val="right"/>
            <w:rPr>
              <w:rFonts w:ascii="Century Gothic" w:hAnsi="Century Gothic"/>
            </w:rPr>
          </w:pPr>
        </w:p>
      </w:tc>
    </w:tr>
    <w:tr w:rsidR="00B3299F">
      <w:tc>
        <w:tcPr>
          <w:tcW w:w="8856" w:type="dxa"/>
        </w:tcPr>
        <w:p w:rsidR="00B3299F" w:rsidRPr="0037336A" w:rsidRDefault="00B3299F" w:rsidP="00E04B78">
          <w:pPr>
            <w:jc w:val="right"/>
            <w:rPr>
              <w:rFonts w:ascii="Century Gothic" w:hAnsi="Century Gothic"/>
              <w:b/>
              <w:sz w:val="16"/>
              <w:szCs w:val="16"/>
            </w:rPr>
          </w:pPr>
        </w:p>
      </w:tc>
    </w:tr>
  </w:tbl>
  <w:p w:rsidR="00B3299F" w:rsidRDefault="00B3299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744" w:rsidRDefault="00A16744">
      <w:r>
        <w:separator/>
      </w:r>
    </w:p>
  </w:footnote>
  <w:footnote w:type="continuationSeparator" w:id="0">
    <w:p w:rsidR="00A16744" w:rsidRDefault="00A16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F0F18"/>
    <w:multiLevelType w:val="hybridMultilevel"/>
    <w:tmpl w:val="C2AA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1122C"/>
    <w:multiLevelType w:val="hybridMultilevel"/>
    <w:tmpl w:val="C1AA1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D3916"/>
    <w:multiLevelType w:val="hybridMultilevel"/>
    <w:tmpl w:val="7374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52C91"/>
    <w:multiLevelType w:val="hybridMultilevel"/>
    <w:tmpl w:val="CD54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 w15:restartNumberingAfterBreak="0">
    <w:nsid w:val="699B305E"/>
    <w:multiLevelType w:val="hybridMultilevel"/>
    <w:tmpl w:val="E6FCD786"/>
    <w:lvl w:ilvl="0" w:tplc="AAC615F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A1"/>
    <w:rsid w:val="000166B9"/>
    <w:rsid w:val="0004796F"/>
    <w:rsid w:val="000D147C"/>
    <w:rsid w:val="000D5F0E"/>
    <w:rsid w:val="000D7287"/>
    <w:rsid w:val="000E554C"/>
    <w:rsid w:val="00117227"/>
    <w:rsid w:val="00151028"/>
    <w:rsid w:val="00156D1A"/>
    <w:rsid w:val="001E04E3"/>
    <w:rsid w:val="001F76A6"/>
    <w:rsid w:val="002130F7"/>
    <w:rsid w:val="00240619"/>
    <w:rsid w:val="002B354B"/>
    <w:rsid w:val="002C5CDC"/>
    <w:rsid w:val="002F3D48"/>
    <w:rsid w:val="002F72EF"/>
    <w:rsid w:val="00436DC3"/>
    <w:rsid w:val="00475D62"/>
    <w:rsid w:val="004A3B48"/>
    <w:rsid w:val="004B5522"/>
    <w:rsid w:val="0057234B"/>
    <w:rsid w:val="005819E5"/>
    <w:rsid w:val="005A620A"/>
    <w:rsid w:val="005C04B0"/>
    <w:rsid w:val="005D31AE"/>
    <w:rsid w:val="005E3868"/>
    <w:rsid w:val="006A7305"/>
    <w:rsid w:val="00751D49"/>
    <w:rsid w:val="00755540"/>
    <w:rsid w:val="007B1077"/>
    <w:rsid w:val="00842D59"/>
    <w:rsid w:val="008A132F"/>
    <w:rsid w:val="008E5354"/>
    <w:rsid w:val="008F73D8"/>
    <w:rsid w:val="00965914"/>
    <w:rsid w:val="00966EC1"/>
    <w:rsid w:val="009B5C5A"/>
    <w:rsid w:val="009F7239"/>
    <w:rsid w:val="00A16744"/>
    <w:rsid w:val="00A925D6"/>
    <w:rsid w:val="00A97B5B"/>
    <w:rsid w:val="00AC6F66"/>
    <w:rsid w:val="00AD5EE8"/>
    <w:rsid w:val="00AE315F"/>
    <w:rsid w:val="00B10DF6"/>
    <w:rsid w:val="00B3299F"/>
    <w:rsid w:val="00B436EB"/>
    <w:rsid w:val="00B67ACE"/>
    <w:rsid w:val="00B70BA1"/>
    <w:rsid w:val="00BE2844"/>
    <w:rsid w:val="00C3178D"/>
    <w:rsid w:val="00C75DD0"/>
    <w:rsid w:val="00C8526A"/>
    <w:rsid w:val="00D5089A"/>
    <w:rsid w:val="00D74419"/>
    <w:rsid w:val="00E04B78"/>
    <w:rsid w:val="00E14C8F"/>
    <w:rsid w:val="00E26BEF"/>
    <w:rsid w:val="00E405D2"/>
    <w:rsid w:val="00E8333B"/>
    <w:rsid w:val="00ED5C85"/>
    <w:rsid w:val="00EF12D5"/>
    <w:rsid w:val="00F113BC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0E7CE3-B66A-41A7-B0B8-478C7C5D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99F"/>
    <w:pPr>
      <w:spacing w:after="60"/>
    </w:pPr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751D49"/>
    <w:pPr>
      <w:spacing w:before="200"/>
      <w:outlineLvl w:val="0"/>
    </w:pPr>
    <w:rPr>
      <w:rFonts w:asciiTheme="majorHAnsi" w:hAnsiTheme="majorHAnsi"/>
      <w:b/>
      <w:spacing w:val="-10"/>
      <w:sz w:val="22"/>
      <w:szCs w:val="22"/>
    </w:rPr>
  </w:style>
  <w:style w:type="paragraph" w:styleId="Heading2">
    <w:name w:val="heading 2"/>
    <w:basedOn w:val="Normal"/>
    <w:next w:val="Normal"/>
    <w:qFormat/>
    <w:rsid w:val="00751D49"/>
    <w:pPr>
      <w:keepNext/>
      <w:spacing w:before="200"/>
      <w:outlineLvl w:val="1"/>
    </w:pPr>
    <w:rPr>
      <w:rFonts w:cs="Arial"/>
      <w:bCs/>
      <w:iCs/>
      <w:sz w:val="22"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117227"/>
    <w:pPr>
      <w:keepNext/>
      <w:spacing w:before="240"/>
      <w:outlineLvl w:val="2"/>
    </w:pPr>
    <w:rPr>
      <w:rFonts w:cs="Arial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nhideWhenUsed/>
    <w:qFormat/>
    <w:rsid w:val="00751D49"/>
    <w:pPr>
      <w:spacing w:after="200"/>
      <w:jc w:val="right"/>
    </w:pPr>
  </w:style>
  <w:style w:type="table" w:styleId="TableGrid">
    <w:name w:val="Table Grid"/>
    <w:basedOn w:val="TableNormal"/>
    <w:rsid w:val="004A3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99F"/>
    <w:pPr>
      <w:numPr>
        <w:numId w:val="3"/>
      </w:numPr>
      <w:contextualSpacing/>
    </w:pPr>
  </w:style>
  <w:style w:type="paragraph" w:customStyle="1" w:styleId="YourName">
    <w:name w:val="Your Name"/>
    <w:basedOn w:val="Normal"/>
    <w:qFormat/>
    <w:rsid w:val="00FF20D7"/>
    <w:pPr>
      <w:pBdr>
        <w:bottom w:val="single" w:sz="4" w:space="1" w:color="auto"/>
      </w:pBdr>
      <w:jc w:val="right"/>
    </w:pPr>
    <w:rPr>
      <w:rFonts w:asciiTheme="majorHAnsi" w:hAnsiTheme="majorHAnsi"/>
      <w:b/>
      <w:bCs/>
      <w:sz w:val="32"/>
    </w:rPr>
  </w:style>
  <w:style w:type="paragraph" w:styleId="BalloonText">
    <w:name w:val="Balloon Text"/>
    <w:basedOn w:val="Normal"/>
    <w:semiHidden/>
    <w:unhideWhenUsed/>
    <w:rsid w:val="00D744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3299F"/>
    <w:rPr>
      <w:color w:val="808080"/>
    </w:rPr>
  </w:style>
  <w:style w:type="paragraph" w:styleId="Header">
    <w:name w:val="header"/>
    <w:basedOn w:val="Normal"/>
    <w:link w:val="HeaderChar"/>
    <w:unhideWhenUsed/>
    <w:rsid w:val="00E04B7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04B78"/>
    <w:rPr>
      <w:rFonts w:asciiTheme="minorHAnsi" w:hAnsiTheme="minorHAnsi"/>
    </w:rPr>
  </w:style>
  <w:style w:type="paragraph" w:styleId="Footer">
    <w:name w:val="footer"/>
    <w:basedOn w:val="Normal"/>
    <w:link w:val="FooterChar"/>
    <w:unhideWhenUsed/>
    <w:rsid w:val="00E04B7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04B78"/>
    <w:rPr>
      <w:rFonts w:asciiTheme="minorHAnsi" w:hAnsiTheme="minorHAnsi"/>
    </w:rPr>
  </w:style>
  <w:style w:type="character" w:customStyle="1" w:styleId="apple-converted-space">
    <w:name w:val="apple-converted-space"/>
    <w:basedOn w:val="DefaultParagraphFont"/>
    <w:rsid w:val="00ED5C85"/>
  </w:style>
  <w:style w:type="character" w:styleId="Hyperlink">
    <w:name w:val="Hyperlink"/>
    <w:basedOn w:val="DefaultParagraphFont"/>
    <w:uiPriority w:val="99"/>
    <w:semiHidden/>
    <w:unhideWhenUsed/>
    <w:rsid w:val="00ED5C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tes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3CBEBA-8B3B-4A80-A7D4-364888035A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25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 (Minimalist design)</vt:lpstr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(Minimalist design)</dc:title>
  <dc:creator>Yates</dc:creator>
  <cp:keywords/>
  <cp:lastModifiedBy>Matthew Yates</cp:lastModifiedBy>
  <cp:revision>3</cp:revision>
  <dcterms:created xsi:type="dcterms:W3CDTF">2017-04-06T19:20:00Z</dcterms:created>
  <dcterms:modified xsi:type="dcterms:W3CDTF">2017-11-30T08:32:00Z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</Properties>
</file>